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01A7309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5C35347" w14:textId="77777777" w:rsidR="00523479" w:rsidRPr="00906BEE" w:rsidRDefault="00E02DCD" w:rsidP="0057339B">
            <w:pPr>
              <w:pStyle w:val="Initials"/>
              <w:jc w:val="lef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35FD6E1" wp14:editId="1EC349E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F6CBF8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0CB44612D0F64F77A89405BB5444D43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459C6">
                  <w:t>TN</w:t>
                </w:r>
              </w:sdtContent>
            </w:sdt>
          </w:p>
          <w:p w14:paraId="315E6B77" w14:textId="77777777" w:rsidR="00A50939" w:rsidRPr="00906BEE" w:rsidRDefault="00EC797C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F3300419A624350BF85004527A3A868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0E4D6F34" w14:textId="77777777" w:rsidR="002C2CDD" w:rsidRPr="00906BEE" w:rsidRDefault="005459C6" w:rsidP="005459C6">
            <w:r>
              <w:t xml:space="preserve">To </w:t>
            </w:r>
            <w:r w:rsidR="002F3591">
              <w:t xml:space="preserve">obtain </w:t>
            </w:r>
            <w:r w:rsidR="002C3249">
              <w:t xml:space="preserve">a </w:t>
            </w:r>
            <w:r w:rsidR="002F3591">
              <w:t>great job and personal experience through a challenging and fulfilling work experience.</w:t>
            </w:r>
          </w:p>
          <w:p w14:paraId="4BAFCF7E" w14:textId="77777777" w:rsidR="002C2CDD" w:rsidRPr="00906BEE" w:rsidRDefault="00EC797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AF2F835B9AE4D97B0E53050FB2A8B3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2B7F80E" w14:textId="77777777" w:rsidR="00741125" w:rsidRPr="00906BEE" w:rsidRDefault="005459C6" w:rsidP="00741125">
            <w:r>
              <w:t xml:space="preserve">I am very detail-oriented, love breaking into things and figuring out their components, I have built two desktops, and have a true passion for video game development.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2D260637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6B3FE69" w14:textId="77777777" w:rsidR="00C612DA" w:rsidRPr="00906BEE" w:rsidRDefault="00EC797C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DF5FBFED13244D31931C8BBB2E23748A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459C6">
                        <w:t>Tyler Nichols</w:t>
                      </w:r>
                    </w:sdtContent>
                  </w:sdt>
                </w:p>
                <w:p w14:paraId="5233ED5E" w14:textId="77777777" w:rsidR="00906BEE" w:rsidRPr="00906BEE" w:rsidRDefault="00906BEE" w:rsidP="00906BEE">
                  <w:pPr>
                    <w:pStyle w:val="Heading2"/>
                    <w:outlineLvl w:val="1"/>
                  </w:pPr>
                </w:p>
              </w:tc>
            </w:tr>
          </w:tbl>
          <w:p w14:paraId="26C9485E" w14:textId="77777777" w:rsidR="002C2CDD" w:rsidRPr="00906BEE" w:rsidRDefault="00EC797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8D2DC4D3F6E4FF1B4B9E93ED643647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2EA1691" w14:textId="77777777" w:rsidR="002C2CDD" w:rsidRPr="00906BEE" w:rsidRDefault="005459C6" w:rsidP="007569C1">
            <w:pPr>
              <w:pStyle w:val="Heading4"/>
            </w:pPr>
            <w:r>
              <w:t>Public Safety</w:t>
            </w:r>
            <w:r w:rsidR="002C2CDD" w:rsidRPr="00906BEE">
              <w:t xml:space="preserve"> • </w:t>
            </w:r>
            <w:r>
              <w:t>Grand canyon university</w:t>
            </w:r>
            <w:r w:rsidR="002C2CDD" w:rsidRPr="00906BEE">
              <w:t xml:space="preserve"> • </w:t>
            </w:r>
            <w:r>
              <w:t>01/2018</w:t>
            </w:r>
            <w:r w:rsidR="00F47E97" w:rsidRPr="00906BEE">
              <w:t xml:space="preserve"> – </w:t>
            </w:r>
            <w:r>
              <w:t>07/2018</w:t>
            </w:r>
          </w:p>
          <w:p w14:paraId="3970790A" w14:textId="77777777" w:rsidR="002C2CDD" w:rsidRPr="00906BEE" w:rsidRDefault="005459C6" w:rsidP="007569C1">
            <w:r>
              <w:t xml:space="preserve">To be diligent and professional to ensure every member of Grand Canyon University experiences a safe and fun environment. </w:t>
            </w:r>
          </w:p>
          <w:p w14:paraId="2AE04F99" w14:textId="06FB977B" w:rsidR="002C2CDD" w:rsidRDefault="00D45825" w:rsidP="007569C1">
            <w:pPr>
              <w:pStyle w:val="Heading4"/>
            </w:pPr>
            <w:r>
              <w:t xml:space="preserve">Research Development Project </w:t>
            </w:r>
            <w:r w:rsidRPr="00906BEE">
              <w:t>•</w:t>
            </w:r>
            <w:r>
              <w:t xml:space="preserve"> Grand Canyon University </w:t>
            </w:r>
            <w:r w:rsidRPr="00906BEE">
              <w:t>•</w:t>
            </w:r>
            <w:r>
              <w:t xml:space="preserve"> 08/2018 – Present</w:t>
            </w:r>
          </w:p>
          <w:p w14:paraId="2CEC6E3A" w14:textId="4BA3EC79" w:rsidR="00D45825" w:rsidRDefault="00D45825" w:rsidP="00D45825">
            <w:r>
              <w:t>Lead Programmer in this extra-curricular group. Learning basic Machine Learning techniques to implement in a robotic hand and hexapod for two separate projects</w:t>
            </w:r>
          </w:p>
          <w:p w14:paraId="6AB3BA6B" w14:textId="29D3304E" w:rsidR="00D45825" w:rsidRDefault="00D45825" w:rsidP="00D45825">
            <w:pPr>
              <w:pStyle w:val="Heading4"/>
            </w:pPr>
            <w:r>
              <w:t xml:space="preserve">Unity augmented reality project </w:t>
            </w:r>
            <w:r w:rsidRPr="00906BEE">
              <w:t>•</w:t>
            </w:r>
            <w:r>
              <w:t xml:space="preserve"> Grand canyon university </w:t>
            </w:r>
            <w:r w:rsidRPr="00906BEE">
              <w:t>•</w:t>
            </w:r>
            <w:r>
              <w:t xml:space="preserve"> 08/2018 – present</w:t>
            </w:r>
          </w:p>
          <w:p w14:paraId="07A23A67" w14:textId="6926B500" w:rsidR="00D45825" w:rsidRPr="00D45825" w:rsidRDefault="00D45825" w:rsidP="00D45825">
            <w:r>
              <w:t>Proficiently use and implement C#, Unity assets, and the Microsoft Hololens to create an Augmented Reality Biblical scene for the Grand Canyon University Theology College to use in their studies.</w:t>
            </w:r>
          </w:p>
          <w:p w14:paraId="7A5A67B0" w14:textId="07F6A323" w:rsidR="002C2CDD" w:rsidRDefault="007F72A9" w:rsidP="007F72A9">
            <w:pPr>
              <w:pStyle w:val="Heading4"/>
            </w:pPr>
            <w:r>
              <w:t xml:space="preserve">The light saver </w:t>
            </w:r>
            <w:r w:rsidRPr="00906BEE">
              <w:t>•</w:t>
            </w:r>
            <w:r>
              <w:t xml:space="preserve"> LLC </w:t>
            </w:r>
            <w:r w:rsidRPr="00906BEE">
              <w:t>•</w:t>
            </w:r>
            <w:r>
              <w:t xml:space="preserve"> 10/2017 – 04/2018</w:t>
            </w:r>
          </w:p>
          <w:p w14:paraId="1BDD29A5" w14:textId="03ED1324" w:rsidR="007F72A9" w:rsidRPr="00906BEE" w:rsidRDefault="007F72A9" w:rsidP="007F72A9">
            <w:r>
              <w:t>Used concepts and techniques learned in class to create an LLC to manufacture sturdy and reliable lights that could be attached easily to a skateboard or longboard,</w:t>
            </w:r>
            <w:bookmarkStart w:id="0" w:name="_GoBack"/>
            <w:bookmarkEnd w:id="0"/>
            <w:r>
              <w:t xml:space="preserve"> which won third place and grant money for the LLC at a “shark-tank” hosted by ASU and NAU </w:t>
            </w:r>
          </w:p>
          <w:p w14:paraId="7948B33C" w14:textId="77777777" w:rsidR="002C2CDD" w:rsidRPr="00906BEE" w:rsidRDefault="00EC797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8DEDBBB868D452F971607813D7E9CB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7510FF01" w14:textId="77777777" w:rsidR="002C2CDD" w:rsidRPr="00906BEE" w:rsidRDefault="005459C6" w:rsidP="007569C1">
            <w:pPr>
              <w:pStyle w:val="Heading4"/>
            </w:pPr>
            <w:r>
              <w:t>BACHELOR OF COMPUTER SCIENCE</w:t>
            </w:r>
            <w:r w:rsidR="002C2CDD" w:rsidRPr="00906BEE">
              <w:t xml:space="preserve"> • </w:t>
            </w:r>
            <w:r>
              <w:t>Junior Year</w:t>
            </w:r>
            <w:r w:rsidR="002C2CDD" w:rsidRPr="00906BEE">
              <w:t xml:space="preserve">• </w:t>
            </w:r>
            <w:r>
              <w:t>Grand canyon University</w:t>
            </w:r>
          </w:p>
          <w:p w14:paraId="2813AD18" w14:textId="0CFA9E84" w:rsidR="005459C6" w:rsidRDefault="005459C6" w:rsidP="005459C6">
            <w:r>
              <w:t>Have a current GPA of 3.</w:t>
            </w:r>
            <w:r w:rsidR="00213A10">
              <w:t>05</w:t>
            </w:r>
          </w:p>
          <w:p w14:paraId="059FD572" w14:textId="04336421" w:rsidR="00D45825" w:rsidRDefault="00D45825" w:rsidP="005459C6">
            <w:r>
              <w:t xml:space="preserve">Currently enrolled in Linear Algebra, Machine Learning in Python, and Unity Development classes on Udemy. </w:t>
            </w:r>
          </w:p>
          <w:p w14:paraId="70DA8E23" w14:textId="02A83AD7" w:rsidR="002C2CDD" w:rsidRPr="00906BEE" w:rsidRDefault="002C2CDD" w:rsidP="007569C1"/>
          <w:p w14:paraId="0B8BD046" w14:textId="2541FF89" w:rsidR="002C2CDD" w:rsidRPr="00906BEE" w:rsidRDefault="002C3249" w:rsidP="007569C1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91440" distB="91440" distL="114300" distR="114300" simplePos="0" relativeHeight="251661312" behindDoc="0" locked="0" layoutInCell="1" allowOverlap="1" wp14:anchorId="44F63C44" wp14:editId="781C8EA8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849630</wp:posOffset>
                      </wp:positionV>
                      <wp:extent cx="3474720" cy="1403985"/>
                      <wp:effectExtent l="0" t="0" r="0" b="0"/>
                      <wp:wrapTopAndBottom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472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35411" w14:textId="77777777" w:rsidR="005459C6" w:rsidRDefault="002F3591" w:rsidP="002C3249">
                                  <w:pPr>
                                    <w:pBdr>
                                      <w:top w:val="single" w:sz="24" w:space="23" w:color="EA4E4E" w:themeColor="accent1"/>
                                      <w:bottom w:val="single" w:sz="24" w:space="8" w:color="EA4E4E" w:themeColor="accent1"/>
                                    </w:pBdr>
                                    <w:rPr>
                                      <w:i/>
                                      <w:iCs/>
                                      <w:color w:val="EA4E4E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EA4E4E" w:themeColor="accent1"/>
                                      <w:sz w:val="24"/>
                                      <w:szCs w:val="24"/>
                                    </w:rPr>
                                    <w:t xml:space="preserve">Personal Email: </w:t>
                                  </w:r>
                                  <w:hyperlink r:id="rId7" w:history="1">
                                    <w:r w:rsidRPr="00101214">
                                      <w:rPr>
                                        <w:rStyle w:val="Hyperlink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nicholsty72@gmail.com</w:t>
                                    </w:r>
                                  </w:hyperlink>
                                </w:p>
                                <w:p w14:paraId="6C3D0A02" w14:textId="77777777" w:rsidR="002F3591" w:rsidRDefault="002F3591" w:rsidP="002C3249">
                                  <w:pPr>
                                    <w:pBdr>
                                      <w:top w:val="single" w:sz="24" w:space="23" w:color="EA4E4E" w:themeColor="accent1"/>
                                      <w:bottom w:val="single" w:sz="24" w:space="8" w:color="EA4E4E" w:themeColor="accent1"/>
                                    </w:pBdr>
                                    <w:rPr>
                                      <w:i/>
                                      <w:iCs/>
                                      <w:color w:val="EA4E4E" w:themeColor="accent1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EA4E4E" w:themeColor="accent1"/>
                                      <w:sz w:val="24"/>
                                    </w:rPr>
                                    <w:t xml:space="preserve">Student Email: </w:t>
                                  </w:r>
                                  <w:hyperlink r:id="rId8" w:history="1">
                                    <w:r w:rsidRPr="00101214">
                                      <w:rPr>
                                        <w:rStyle w:val="Hyperlink"/>
                                        <w:i/>
                                        <w:iCs/>
                                        <w:sz w:val="24"/>
                                      </w:rPr>
                                      <w:t>TNichols4@my.gcu.edu</w:t>
                                    </w:r>
                                  </w:hyperlink>
                                </w:p>
                                <w:p w14:paraId="7CB5D60D" w14:textId="77777777" w:rsidR="002F3591" w:rsidRDefault="002F3591" w:rsidP="002C3249">
                                  <w:pPr>
                                    <w:pBdr>
                                      <w:top w:val="single" w:sz="24" w:space="23" w:color="EA4E4E" w:themeColor="accent1"/>
                                      <w:bottom w:val="single" w:sz="24" w:space="8" w:color="EA4E4E" w:themeColor="accent1"/>
                                    </w:pBdr>
                                    <w:rPr>
                                      <w:i/>
                                      <w:iCs/>
                                      <w:color w:val="EA4E4E" w:themeColor="accent1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EA4E4E" w:themeColor="accent1"/>
                                      <w:sz w:val="24"/>
                                    </w:rPr>
                                    <w:t>Personal Phone: (619)990-6431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58500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4F63C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66.9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" filled="f" stroked="f">
                      <v:textbox style="mso-fit-shape-to-text:t">
                        <w:txbxContent>
                          <w:p w14:paraId="7F835411" w14:textId="77777777" w:rsidR="005459C6" w:rsidRDefault="002F3591" w:rsidP="002C3249">
                            <w:pPr>
                              <w:pBdr>
                                <w:top w:val="single" w:sz="24" w:space="23" w:color="EA4E4E" w:themeColor="accent1"/>
                                <w:bottom w:val="single" w:sz="24" w:space="8" w:color="EA4E4E" w:themeColor="accent1"/>
                              </w:pBdr>
                              <w:rPr>
                                <w:i/>
                                <w:iCs/>
                                <w:color w:val="EA4E4E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EA4E4E" w:themeColor="accent1"/>
                                <w:sz w:val="24"/>
                                <w:szCs w:val="24"/>
                              </w:rPr>
                              <w:t xml:space="preserve">Personal Email: </w:t>
                            </w:r>
                            <w:hyperlink r:id="rId9" w:history="1">
                              <w:r w:rsidRPr="00101214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nicholsty72@gmail.com</w:t>
                              </w:r>
                            </w:hyperlink>
                          </w:p>
                          <w:p w14:paraId="6C3D0A02" w14:textId="77777777" w:rsidR="002F3591" w:rsidRDefault="002F3591" w:rsidP="002C3249">
                            <w:pPr>
                              <w:pBdr>
                                <w:top w:val="single" w:sz="24" w:space="23" w:color="EA4E4E" w:themeColor="accent1"/>
                                <w:bottom w:val="single" w:sz="24" w:space="8" w:color="EA4E4E" w:themeColor="accent1"/>
                              </w:pBdr>
                              <w:rPr>
                                <w:i/>
                                <w:iCs/>
                                <w:color w:val="EA4E4E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EA4E4E" w:themeColor="accent1"/>
                                <w:sz w:val="24"/>
                              </w:rPr>
                              <w:t xml:space="preserve">Student Email: </w:t>
                            </w:r>
                            <w:hyperlink r:id="rId10" w:history="1">
                              <w:r w:rsidRPr="00101214">
                                <w:rPr>
                                  <w:rStyle w:val="Hyperlink"/>
                                  <w:i/>
                                  <w:iCs/>
                                  <w:sz w:val="24"/>
                                </w:rPr>
                                <w:t>TNichols4@my.gcu.edu</w:t>
                              </w:r>
                            </w:hyperlink>
                          </w:p>
                          <w:p w14:paraId="7CB5D60D" w14:textId="77777777" w:rsidR="002F3591" w:rsidRDefault="002F3591" w:rsidP="002C3249">
                            <w:pPr>
                              <w:pBdr>
                                <w:top w:val="single" w:sz="24" w:space="23" w:color="EA4E4E" w:themeColor="accent1"/>
                                <w:bottom w:val="single" w:sz="24" w:space="8" w:color="EA4E4E" w:themeColor="accent1"/>
                              </w:pBdr>
                              <w:rPr>
                                <w:i/>
                                <w:iCs/>
                                <w:color w:val="EA4E4E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EA4E4E" w:themeColor="accent1"/>
                                <w:sz w:val="24"/>
                              </w:rPr>
                              <w:t>Personal Phone: (619)990-6431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</w:p>
          <w:p w14:paraId="0DC1D524" w14:textId="0AA891F4" w:rsidR="00741125" w:rsidRPr="00906BEE" w:rsidRDefault="00741125" w:rsidP="00741125"/>
        </w:tc>
      </w:tr>
    </w:tbl>
    <w:p w14:paraId="71BBF982" w14:textId="77777777" w:rsidR="00290AAA" w:rsidRDefault="00290AAA" w:rsidP="00E22E87">
      <w:pPr>
        <w:pStyle w:val="NoSpacing"/>
      </w:pPr>
    </w:p>
    <w:sectPr w:rsidR="00290AAA" w:rsidSect="00EF7CC9"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D481E" w14:textId="77777777" w:rsidR="00EC797C" w:rsidRDefault="00EC797C" w:rsidP="00713050">
      <w:pPr>
        <w:spacing w:line="240" w:lineRule="auto"/>
      </w:pPr>
      <w:r>
        <w:separator/>
      </w:r>
    </w:p>
  </w:endnote>
  <w:endnote w:type="continuationSeparator" w:id="0">
    <w:p w14:paraId="0D784E3D" w14:textId="77777777" w:rsidR="00EC797C" w:rsidRDefault="00EC797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D80E9" w14:textId="3FB76D0A" w:rsidR="00C2098A" w:rsidRPr="002C3249" w:rsidRDefault="00C2098A" w:rsidP="002C3249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3541409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740D1A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AD702" wp14:editId="34D741CB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23A62D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2761F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103C8F6" wp14:editId="49415265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CA90D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E5C0B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02BC0A" wp14:editId="05F4B330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02E11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1F9FC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8AECF7" wp14:editId="47B17FDE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E1B49C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DDA99B4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3582D57" w14:textId="77777777" w:rsidR="00811117" w:rsidRPr="00CA3DF1" w:rsidRDefault="00EC797C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5B20B92F200840D29C05AC7B1BB81359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ABC42B56A1E344A8B8C723196AF004A3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8D015F9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A06E77EB1CD44398A7B9818F7CD07D6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1E7A57F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05C7A221374548AA8DE13655C29630F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EC4C587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464785CA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D31F0" w14:textId="77777777" w:rsidR="00EC797C" w:rsidRDefault="00EC797C" w:rsidP="00713050">
      <w:pPr>
        <w:spacing w:line="240" w:lineRule="auto"/>
      </w:pPr>
      <w:r>
        <w:separator/>
      </w:r>
    </w:p>
  </w:footnote>
  <w:footnote w:type="continuationSeparator" w:id="0">
    <w:p w14:paraId="4B014540" w14:textId="77777777" w:rsidR="00EC797C" w:rsidRDefault="00EC797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C6"/>
    <w:rsid w:val="000432B1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3A10"/>
    <w:rsid w:val="00217980"/>
    <w:rsid w:val="00271662"/>
    <w:rsid w:val="0027404F"/>
    <w:rsid w:val="00290AAA"/>
    <w:rsid w:val="00293B83"/>
    <w:rsid w:val="002B091C"/>
    <w:rsid w:val="002C2CDD"/>
    <w:rsid w:val="002C3249"/>
    <w:rsid w:val="002D45C6"/>
    <w:rsid w:val="002F03FA"/>
    <w:rsid w:val="002F3591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4B2F44"/>
    <w:rsid w:val="00523479"/>
    <w:rsid w:val="00543DB7"/>
    <w:rsid w:val="005459C6"/>
    <w:rsid w:val="005729B0"/>
    <w:rsid w:val="0057339B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7F72A9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16AB2"/>
    <w:rsid w:val="009243E7"/>
    <w:rsid w:val="009344CA"/>
    <w:rsid w:val="00985D58"/>
    <w:rsid w:val="009B3C40"/>
    <w:rsid w:val="00A071DF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45825"/>
    <w:rsid w:val="00D97A41"/>
    <w:rsid w:val="00DD3CF6"/>
    <w:rsid w:val="00DD6416"/>
    <w:rsid w:val="00DF4E0A"/>
    <w:rsid w:val="00E02DCD"/>
    <w:rsid w:val="00E05BAA"/>
    <w:rsid w:val="00E12C60"/>
    <w:rsid w:val="00E22E87"/>
    <w:rsid w:val="00E57630"/>
    <w:rsid w:val="00E86C2B"/>
    <w:rsid w:val="00EB2D52"/>
    <w:rsid w:val="00EC797C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98CBE"/>
  <w15:chartTrackingRefBased/>
  <w15:docId w15:val="{03F25739-BE1B-4EFC-B8D2-03154F79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F3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ichols4@my.gc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holsty72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Nichols4@my.gc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cholsty72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%20Nichols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B44612D0F64F77A89405BB5444D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11818-96A8-4033-975B-5F1E1473C61F}"/>
      </w:docPartPr>
      <w:docPartBody>
        <w:p w:rsidR="0070788B" w:rsidRDefault="00FF5AEF">
          <w:pPr>
            <w:pStyle w:val="0CB44612D0F64F77A89405BB5444D436"/>
          </w:pPr>
          <w:r w:rsidRPr="00906BEE">
            <w:t>YN</w:t>
          </w:r>
        </w:p>
      </w:docPartBody>
    </w:docPart>
    <w:docPart>
      <w:docPartPr>
        <w:name w:val="5F3300419A624350BF85004527A3A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0FDA-98FC-45F6-84F9-BD8821A41BED}"/>
      </w:docPartPr>
      <w:docPartBody>
        <w:p w:rsidR="0070788B" w:rsidRDefault="00FF5AEF">
          <w:pPr>
            <w:pStyle w:val="5F3300419A624350BF85004527A3A868"/>
          </w:pPr>
          <w:r w:rsidRPr="00906BEE">
            <w:t>Objective</w:t>
          </w:r>
        </w:p>
      </w:docPartBody>
    </w:docPart>
    <w:docPart>
      <w:docPartPr>
        <w:name w:val="9AF2F835B9AE4D97B0E53050FB2A8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3E4F0-9075-422A-8C75-398F4D6C4568}"/>
      </w:docPartPr>
      <w:docPartBody>
        <w:p w:rsidR="0070788B" w:rsidRDefault="00FF5AEF">
          <w:pPr>
            <w:pStyle w:val="9AF2F835B9AE4D97B0E53050FB2A8B3F"/>
          </w:pPr>
          <w:r w:rsidRPr="00906BEE">
            <w:t>Skills</w:t>
          </w:r>
        </w:p>
      </w:docPartBody>
    </w:docPart>
    <w:docPart>
      <w:docPartPr>
        <w:name w:val="DF5FBFED13244D31931C8BBB2E237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DE1E7-A79B-4209-8CEA-D29F7926ECF4}"/>
      </w:docPartPr>
      <w:docPartBody>
        <w:p w:rsidR="0070788B" w:rsidRDefault="00FF5AEF">
          <w:pPr>
            <w:pStyle w:val="DF5FBFED13244D31931C8BBB2E23748A"/>
          </w:pPr>
          <w:r>
            <w:t>Your name</w:t>
          </w:r>
        </w:p>
      </w:docPartBody>
    </w:docPart>
    <w:docPart>
      <w:docPartPr>
        <w:name w:val="D8D2DC4D3F6E4FF1B4B9E93ED6436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0145E-62B3-4359-95C7-F051357CF4CC}"/>
      </w:docPartPr>
      <w:docPartBody>
        <w:p w:rsidR="0070788B" w:rsidRDefault="00FF5AEF">
          <w:pPr>
            <w:pStyle w:val="D8D2DC4D3F6E4FF1B4B9E93ED6436477"/>
          </w:pPr>
          <w:r w:rsidRPr="00906BEE">
            <w:t>Experience</w:t>
          </w:r>
        </w:p>
      </w:docPartBody>
    </w:docPart>
    <w:docPart>
      <w:docPartPr>
        <w:name w:val="E8DEDBBB868D452F971607813D7E9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3EBA1-604D-450A-ACBC-4AC7688CC0F6}"/>
      </w:docPartPr>
      <w:docPartBody>
        <w:p w:rsidR="0070788B" w:rsidRDefault="00FF5AEF">
          <w:pPr>
            <w:pStyle w:val="E8DEDBBB868D452F971607813D7E9CB8"/>
          </w:pPr>
          <w:r w:rsidRPr="00906BEE">
            <w:t>Education</w:t>
          </w:r>
        </w:p>
      </w:docPartBody>
    </w:docPart>
    <w:docPart>
      <w:docPartPr>
        <w:name w:val="5B20B92F200840D29C05AC7B1BB81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A07A8-A589-4D0B-9CD8-E2D11336F2F8}"/>
      </w:docPartPr>
      <w:docPartBody>
        <w:p w:rsidR="0070788B" w:rsidRDefault="00FF5AEF">
          <w:pPr>
            <w:pStyle w:val="5B20B92F200840D29C05AC7B1BB81359"/>
          </w:pPr>
          <w:r w:rsidRPr="00906BEE">
            <w:t>School</w:t>
          </w:r>
        </w:p>
      </w:docPartBody>
    </w:docPart>
    <w:docPart>
      <w:docPartPr>
        <w:name w:val="ABC42B56A1E344A8B8C723196AF00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939CE-23DB-4A8A-AC85-070053867F83}"/>
      </w:docPartPr>
      <w:docPartBody>
        <w:p w:rsidR="0070788B" w:rsidRDefault="00FF5AEF">
          <w:pPr>
            <w:pStyle w:val="ABC42B56A1E344A8B8C723196AF004A3"/>
          </w:pPr>
          <w:r w:rsidRPr="00906BEE">
            <w:t>Degree</w:t>
          </w:r>
        </w:p>
      </w:docPartBody>
    </w:docPart>
    <w:docPart>
      <w:docPartPr>
        <w:name w:val="A06E77EB1CD44398A7B9818F7CD07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52D4-3289-42C0-94BD-1F1E42DDF76F}"/>
      </w:docPartPr>
      <w:docPartBody>
        <w:p w:rsidR="0070788B" w:rsidRDefault="00FF5AEF">
          <w:pPr>
            <w:pStyle w:val="A06E77EB1CD44398A7B9818F7CD07D64"/>
          </w:pPr>
          <w:r w:rsidRPr="00906BEE">
            <w:t>School</w:t>
          </w:r>
        </w:p>
      </w:docPartBody>
    </w:docPart>
    <w:docPart>
      <w:docPartPr>
        <w:name w:val="05C7A221374548AA8DE13655C296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9F00-DAEB-4E77-86F7-3029C0F67050}"/>
      </w:docPartPr>
      <w:docPartBody>
        <w:p w:rsidR="0070788B" w:rsidRDefault="00FF5AEF">
          <w:pPr>
            <w:pStyle w:val="05C7A221374548AA8DE13655C29630F1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EF"/>
    <w:rsid w:val="00196B72"/>
    <w:rsid w:val="0070788B"/>
    <w:rsid w:val="00725F5F"/>
    <w:rsid w:val="00B15C17"/>
    <w:rsid w:val="00CD5CA3"/>
    <w:rsid w:val="00D82CEC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44612D0F64F77A89405BB5444D436">
    <w:name w:val="0CB44612D0F64F77A89405BB5444D436"/>
  </w:style>
  <w:style w:type="paragraph" w:customStyle="1" w:styleId="5F3300419A624350BF85004527A3A868">
    <w:name w:val="5F3300419A624350BF85004527A3A868"/>
  </w:style>
  <w:style w:type="paragraph" w:customStyle="1" w:styleId="4F74CA870A6D48BFA471F805AD826BF9">
    <w:name w:val="4F74CA870A6D48BFA471F805AD826BF9"/>
  </w:style>
  <w:style w:type="paragraph" w:customStyle="1" w:styleId="9AF2F835B9AE4D97B0E53050FB2A8B3F">
    <w:name w:val="9AF2F835B9AE4D97B0E53050FB2A8B3F"/>
  </w:style>
  <w:style w:type="paragraph" w:customStyle="1" w:styleId="DC9387568A9C4A0DB0E5CB9B9B7D6E99">
    <w:name w:val="DC9387568A9C4A0DB0E5CB9B9B7D6E99"/>
  </w:style>
  <w:style w:type="paragraph" w:customStyle="1" w:styleId="DF5FBFED13244D31931C8BBB2E23748A">
    <w:name w:val="DF5FBFED13244D31931C8BBB2E23748A"/>
  </w:style>
  <w:style w:type="paragraph" w:customStyle="1" w:styleId="BF020526BD2D4DBAB61DC99464DF2F46">
    <w:name w:val="BF020526BD2D4DBAB61DC99464DF2F46"/>
  </w:style>
  <w:style w:type="paragraph" w:customStyle="1" w:styleId="8268D08516DD4A4DAE35F558CC99A540">
    <w:name w:val="8268D08516DD4A4DAE35F558CC99A540"/>
  </w:style>
  <w:style w:type="paragraph" w:customStyle="1" w:styleId="D8D2DC4D3F6E4FF1B4B9E93ED6436477">
    <w:name w:val="D8D2DC4D3F6E4FF1B4B9E93ED6436477"/>
  </w:style>
  <w:style w:type="paragraph" w:customStyle="1" w:styleId="B4FC93174CBC4EFE988E78818422E2C1">
    <w:name w:val="B4FC93174CBC4EFE988E78818422E2C1"/>
  </w:style>
  <w:style w:type="paragraph" w:customStyle="1" w:styleId="E7D229E0DCC241418AB1D4F05DD87592">
    <w:name w:val="E7D229E0DCC241418AB1D4F05DD87592"/>
  </w:style>
  <w:style w:type="paragraph" w:customStyle="1" w:styleId="0D4A64AA5A4C4859ABC0C118EF837CB7">
    <w:name w:val="0D4A64AA5A4C4859ABC0C118EF837CB7"/>
  </w:style>
  <w:style w:type="paragraph" w:customStyle="1" w:styleId="B93708F7885D4250A2FE6C09B2F47558">
    <w:name w:val="B93708F7885D4250A2FE6C09B2F47558"/>
  </w:style>
  <w:style w:type="paragraph" w:customStyle="1" w:styleId="2547DE14DC9342FB81DB4C2E24E7C58B">
    <w:name w:val="2547DE14DC9342FB81DB4C2E24E7C58B"/>
  </w:style>
  <w:style w:type="paragraph" w:customStyle="1" w:styleId="7B0623DBE86D41D39FA41CE672D915B6">
    <w:name w:val="7B0623DBE86D41D39FA41CE672D915B6"/>
  </w:style>
  <w:style w:type="paragraph" w:customStyle="1" w:styleId="C1168C51F927447B96DDAC074CF81C59">
    <w:name w:val="C1168C51F927447B96DDAC074CF81C59"/>
  </w:style>
  <w:style w:type="paragraph" w:customStyle="1" w:styleId="D6DF70B96CCE4AF1833F46B4E04E6801">
    <w:name w:val="D6DF70B96CCE4AF1833F46B4E04E6801"/>
  </w:style>
  <w:style w:type="paragraph" w:customStyle="1" w:styleId="495B89987EDC4BD9B3E0C7E7F2067BA4">
    <w:name w:val="495B89987EDC4BD9B3E0C7E7F2067BA4"/>
  </w:style>
  <w:style w:type="paragraph" w:customStyle="1" w:styleId="474DDECB68A14F3480F4629C2381EEBA">
    <w:name w:val="474DDECB68A14F3480F4629C2381EEBA"/>
  </w:style>
  <w:style w:type="paragraph" w:customStyle="1" w:styleId="E8DEDBBB868D452F971607813D7E9CB8">
    <w:name w:val="E8DEDBBB868D452F971607813D7E9CB8"/>
  </w:style>
  <w:style w:type="paragraph" w:customStyle="1" w:styleId="790AD1CF701F49179A563DF9D0390C2C">
    <w:name w:val="790AD1CF701F49179A563DF9D0390C2C"/>
  </w:style>
  <w:style w:type="paragraph" w:customStyle="1" w:styleId="9D59E671D940468F939F88638D6012A4">
    <w:name w:val="9D59E671D940468F939F88638D6012A4"/>
  </w:style>
  <w:style w:type="paragraph" w:customStyle="1" w:styleId="5B20B92F200840D29C05AC7B1BB81359">
    <w:name w:val="5B20B92F200840D29C05AC7B1BB81359"/>
  </w:style>
  <w:style w:type="paragraph" w:customStyle="1" w:styleId="2429E4791FFC47B69EA8C31CC6BC454C">
    <w:name w:val="2429E4791FFC47B69EA8C31CC6BC454C"/>
  </w:style>
  <w:style w:type="paragraph" w:customStyle="1" w:styleId="ABC42B56A1E344A8B8C723196AF004A3">
    <w:name w:val="ABC42B56A1E344A8B8C723196AF004A3"/>
  </w:style>
  <w:style w:type="paragraph" w:customStyle="1" w:styleId="948298D459A94A4692858AFA40B19D4C">
    <w:name w:val="948298D459A94A4692858AFA40B19D4C"/>
  </w:style>
  <w:style w:type="paragraph" w:customStyle="1" w:styleId="A06E77EB1CD44398A7B9818F7CD07D64">
    <w:name w:val="A06E77EB1CD44398A7B9818F7CD07D64"/>
  </w:style>
  <w:style w:type="paragraph" w:customStyle="1" w:styleId="F6300B44B10D4255AF83D996CA921FFF">
    <w:name w:val="F6300B44B10D4255AF83D996CA921FFF"/>
  </w:style>
  <w:style w:type="paragraph" w:customStyle="1" w:styleId="05C7A221374548AA8DE13655C29630F1">
    <w:name w:val="05C7A221374548AA8DE13655C29630F1"/>
  </w:style>
  <w:style w:type="paragraph" w:customStyle="1" w:styleId="E8BF8BC7D70E48C2A2199C7260B4E69C">
    <w:name w:val="E8BF8BC7D70E48C2A2199C7260B4E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38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Nichols</dc:creator>
  <cp:keywords/>
  <dc:description/>
  <cp:lastModifiedBy>Tyler S Nichols</cp:lastModifiedBy>
  <cp:revision>9</cp:revision>
  <dcterms:created xsi:type="dcterms:W3CDTF">2018-07-10T02:19:00Z</dcterms:created>
  <dcterms:modified xsi:type="dcterms:W3CDTF">2018-10-19T00:43:00Z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